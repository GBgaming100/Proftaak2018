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898" w:rsidRPr="007C37EC" w:rsidRDefault="00BD5898" w:rsidP="00125738">
      <w:pPr>
        <w:rPr>
          <w:sz w:val="40"/>
          <w:szCs w:val="40"/>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77732C" w:rsidP="00BD5898">
      <w:pPr>
        <w:jc w:val="center"/>
        <w:rPr>
          <w:b/>
          <w:sz w:val="56"/>
          <w:szCs w:val="56"/>
        </w:rPr>
      </w:pPr>
      <w:r>
        <w:rPr>
          <w:b/>
          <w:sz w:val="56"/>
          <w:szCs w:val="56"/>
        </w:rPr>
        <w:t>Technisch Ontwerp</w:t>
      </w:r>
    </w:p>
    <w:p w:rsidR="00BD5898" w:rsidRPr="007C37EC" w:rsidRDefault="00F22C8D" w:rsidP="00BD5898">
      <w:pPr>
        <w:jc w:val="center"/>
        <w:rPr>
          <w:b/>
          <w:sz w:val="40"/>
          <w:szCs w:val="40"/>
        </w:rPr>
      </w:pPr>
      <w:r>
        <w:rPr>
          <w:b/>
          <w:color w:val="FF0000"/>
          <w:sz w:val="40"/>
          <w:szCs w:val="40"/>
        </w:rPr>
        <w:t>Vending Machine</w:t>
      </w:r>
    </w:p>
    <w:p w:rsidR="00BD5898" w:rsidRDefault="00BD5898" w:rsidP="00BD5898">
      <w:pPr>
        <w:jc w:val="center"/>
        <w:rPr>
          <w:color w:val="FF0000"/>
        </w:rPr>
      </w:pPr>
      <w:r>
        <w:t xml:space="preserve">datum: </w:t>
      </w:r>
      <w:r w:rsidR="00F22C8D">
        <w:rPr>
          <w:color w:val="FF0000"/>
        </w:rPr>
        <w:t>12-dec-2018</w:t>
      </w:r>
    </w:p>
    <w:p w:rsidR="001D79E6" w:rsidRDefault="001D79E6" w:rsidP="00BD5898">
      <w:pPr>
        <w:jc w:val="center"/>
      </w:pPr>
      <w:r w:rsidRPr="001D79E6">
        <w:t xml:space="preserve">Versie: </w:t>
      </w:r>
      <w:r w:rsidR="005A3F9D">
        <w:rPr>
          <w:color w:val="FF0000"/>
        </w:rPr>
        <w:t>V0</w:t>
      </w:r>
    </w:p>
    <w:p w:rsidR="00BD5898" w:rsidRDefault="00BD5898" w:rsidP="00BD5898">
      <w:pPr>
        <w:jc w:val="center"/>
      </w:pPr>
      <w:r>
        <w:t xml:space="preserve">door: </w:t>
      </w:r>
      <w:r w:rsidR="00F22C8D">
        <w:rPr>
          <w:color w:val="FF0000"/>
        </w:rPr>
        <w:t>Maarten Jakobs &amp; Max van den Boom</w:t>
      </w:r>
    </w:p>
    <w:p w:rsidR="00BD5898" w:rsidRDefault="00BD5898" w:rsidP="00BD5898">
      <w:pPr>
        <w:jc w:val="center"/>
      </w:pPr>
      <w:r>
        <w:t xml:space="preserve">klas: </w:t>
      </w:r>
      <w:r w:rsidR="00F22C8D">
        <w:rPr>
          <w:color w:val="FF0000"/>
        </w:rPr>
        <w:t>IC16AO.b</w:t>
      </w:r>
    </w:p>
    <w:p w:rsidR="00BD5898" w:rsidRDefault="00BD5898" w:rsidP="00BD5898">
      <w:pPr>
        <w:jc w:val="center"/>
      </w:pPr>
    </w:p>
    <w:p w:rsidR="00BD5898" w:rsidRDefault="00BD5898" w:rsidP="00BD5898">
      <w:pPr>
        <w:jc w:val="center"/>
        <w:rPr>
          <w:color w:val="FF0000"/>
        </w:rPr>
      </w:pP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5A3F9D">
            <w:pPr>
              <w:tabs>
                <w:tab w:val="right" w:pos="2900"/>
              </w:tabs>
              <w:spacing w:after="160" w:line="259" w:lineRule="auto"/>
            </w:pPr>
            <w:r>
              <w:t xml:space="preserve">Naam: </w:t>
            </w:r>
            <w:r w:rsidRPr="001D79E6">
              <w:rPr>
                <w:color w:val="FF0000"/>
              </w:rPr>
              <w:t>DOCENTNAAM</w:t>
            </w:r>
            <w:r w:rsidR="005A3F9D">
              <w:rPr>
                <w:color w:val="FF0000"/>
              </w:rPr>
              <w:tab/>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8C05A9"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bookmarkStart w:id="0" w:name="_GoBack"/>
          <w:bookmarkEnd w:id="0"/>
          <w:r w:rsidR="008C05A9" w:rsidRPr="00687464">
            <w:rPr>
              <w:rStyle w:val="Hyperlink"/>
              <w:noProof/>
            </w:rPr>
            <w:fldChar w:fldCharType="begin"/>
          </w:r>
          <w:r w:rsidR="008C05A9" w:rsidRPr="00687464">
            <w:rPr>
              <w:rStyle w:val="Hyperlink"/>
              <w:noProof/>
            </w:rPr>
            <w:instrText xml:space="preserve"> </w:instrText>
          </w:r>
          <w:r w:rsidR="008C05A9">
            <w:rPr>
              <w:noProof/>
            </w:rPr>
            <w:instrText>HYPERLINK \l "_Toc532757575"</w:instrText>
          </w:r>
          <w:r w:rsidR="008C05A9" w:rsidRPr="00687464">
            <w:rPr>
              <w:rStyle w:val="Hyperlink"/>
              <w:noProof/>
            </w:rPr>
            <w:instrText xml:space="preserve"> </w:instrText>
          </w:r>
          <w:r w:rsidR="008C05A9" w:rsidRPr="00687464">
            <w:rPr>
              <w:rStyle w:val="Hyperlink"/>
              <w:noProof/>
            </w:rPr>
          </w:r>
          <w:r w:rsidR="008C05A9" w:rsidRPr="00687464">
            <w:rPr>
              <w:rStyle w:val="Hyperlink"/>
              <w:noProof/>
            </w:rPr>
            <w:fldChar w:fldCharType="separate"/>
          </w:r>
          <w:r w:rsidR="008C05A9" w:rsidRPr="00687464">
            <w:rPr>
              <w:rStyle w:val="Hyperlink"/>
              <w:noProof/>
            </w:rPr>
            <w:t>Inleiding</w:t>
          </w:r>
          <w:r w:rsidR="008C05A9">
            <w:rPr>
              <w:noProof/>
              <w:webHidden/>
            </w:rPr>
            <w:tab/>
          </w:r>
          <w:r w:rsidR="008C05A9">
            <w:rPr>
              <w:noProof/>
              <w:webHidden/>
            </w:rPr>
            <w:fldChar w:fldCharType="begin"/>
          </w:r>
          <w:r w:rsidR="008C05A9">
            <w:rPr>
              <w:noProof/>
              <w:webHidden/>
            </w:rPr>
            <w:instrText xml:space="preserve"> PAGEREF _Toc532757575 \h </w:instrText>
          </w:r>
          <w:r w:rsidR="008C05A9">
            <w:rPr>
              <w:noProof/>
              <w:webHidden/>
            </w:rPr>
          </w:r>
          <w:r w:rsidR="008C05A9">
            <w:rPr>
              <w:noProof/>
              <w:webHidden/>
            </w:rPr>
            <w:fldChar w:fldCharType="separate"/>
          </w:r>
          <w:r w:rsidR="008C05A9">
            <w:rPr>
              <w:noProof/>
              <w:webHidden/>
            </w:rPr>
            <w:t>3</w:t>
          </w:r>
          <w:r w:rsidR="008C05A9">
            <w:rPr>
              <w:noProof/>
              <w:webHidden/>
            </w:rPr>
            <w:fldChar w:fldCharType="end"/>
          </w:r>
          <w:r w:rsidR="008C05A9" w:rsidRPr="00687464">
            <w:rPr>
              <w:rStyle w:val="Hyperlink"/>
              <w:noProof/>
            </w:rPr>
            <w:fldChar w:fldCharType="end"/>
          </w:r>
        </w:p>
        <w:p w:rsidR="008C05A9" w:rsidRDefault="008C05A9">
          <w:pPr>
            <w:pStyle w:val="TOC1"/>
            <w:tabs>
              <w:tab w:val="right" w:leader="dot" w:pos="9350"/>
            </w:tabs>
            <w:rPr>
              <w:rFonts w:asciiTheme="minorHAnsi" w:eastAsiaTheme="minorEastAsia" w:hAnsiTheme="minorHAnsi"/>
              <w:noProof/>
              <w:lang w:val="en-US"/>
            </w:rPr>
          </w:pPr>
          <w:hyperlink w:anchor="_Toc532757576" w:history="1">
            <w:r w:rsidRPr="00687464">
              <w:rPr>
                <w:rStyle w:val="Hyperlink"/>
                <w:noProof/>
              </w:rPr>
              <w:t>Eisen</w:t>
            </w:r>
            <w:r>
              <w:rPr>
                <w:noProof/>
                <w:webHidden/>
              </w:rPr>
              <w:tab/>
            </w:r>
            <w:r>
              <w:rPr>
                <w:noProof/>
                <w:webHidden/>
              </w:rPr>
              <w:fldChar w:fldCharType="begin"/>
            </w:r>
            <w:r>
              <w:rPr>
                <w:noProof/>
                <w:webHidden/>
              </w:rPr>
              <w:instrText xml:space="preserve"> PAGEREF _Toc532757576 \h </w:instrText>
            </w:r>
            <w:r>
              <w:rPr>
                <w:noProof/>
                <w:webHidden/>
              </w:rPr>
            </w:r>
            <w:r>
              <w:rPr>
                <w:noProof/>
                <w:webHidden/>
              </w:rPr>
              <w:fldChar w:fldCharType="separate"/>
            </w:r>
            <w:r>
              <w:rPr>
                <w:noProof/>
                <w:webHidden/>
              </w:rPr>
              <w:t>3</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77" w:history="1">
            <w:r w:rsidRPr="00687464">
              <w:rPr>
                <w:rStyle w:val="Hyperlink"/>
                <w:noProof/>
              </w:rPr>
              <w:t>Beslissingen</w:t>
            </w:r>
            <w:r>
              <w:rPr>
                <w:noProof/>
                <w:webHidden/>
              </w:rPr>
              <w:tab/>
            </w:r>
            <w:r>
              <w:rPr>
                <w:noProof/>
                <w:webHidden/>
              </w:rPr>
              <w:fldChar w:fldCharType="begin"/>
            </w:r>
            <w:r>
              <w:rPr>
                <w:noProof/>
                <w:webHidden/>
              </w:rPr>
              <w:instrText xml:space="preserve"> PAGEREF _Toc532757577 \h </w:instrText>
            </w:r>
            <w:r>
              <w:rPr>
                <w:noProof/>
                <w:webHidden/>
              </w:rPr>
            </w:r>
            <w:r>
              <w:rPr>
                <w:noProof/>
                <w:webHidden/>
              </w:rPr>
              <w:fldChar w:fldCharType="separate"/>
            </w:r>
            <w:r>
              <w:rPr>
                <w:noProof/>
                <w:webHidden/>
              </w:rPr>
              <w:t>3</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78" w:history="1">
            <w:r w:rsidRPr="00687464">
              <w:rPr>
                <w:rStyle w:val="Hyperlink"/>
                <w:noProof/>
              </w:rPr>
              <w:t>Afspraken</w:t>
            </w:r>
            <w:r>
              <w:rPr>
                <w:noProof/>
                <w:webHidden/>
              </w:rPr>
              <w:tab/>
            </w:r>
            <w:r>
              <w:rPr>
                <w:noProof/>
                <w:webHidden/>
              </w:rPr>
              <w:fldChar w:fldCharType="begin"/>
            </w:r>
            <w:r>
              <w:rPr>
                <w:noProof/>
                <w:webHidden/>
              </w:rPr>
              <w:instrText xml:space="preserve"> PAGEREF _Toc532757578 \h </w:instrText>
            </w:r>
            <w:r>
              <w:rPr>
                <w:noProof/>
                <w:webHidden/>
              </w:rPr>
            </w:r>
            <w:r>
              <w:rPr>
                <w:noProof/>
                <w:webHidden/>
              </w:rPr>
              <w:fldChar w:fldCharType="separate"/>
            </w:r>
            <w:r>
              <w:rPr>
                <w:noProof/>
                <w:webHidden/>
              </w:rPr>
              <w:t>3</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79" w:history="1">
            <w:r w:rsidRPr="00687464">
              <w:rPr>
                <w:rStyle w:val="Hyperlink"/>
                <w:noProof/>
              </w:rPr>
              <w:t>Plan van Aanpak</w:t>
            </w:r>
            <w:r>
              <w:rPr>
                <w:noProof/>
                <w:webHidden/>
              </w:rPr>
              <w:tab/>
            </w:r>
            <w:r>
              <w:rPr>
                <w:noProof/>
                <w:webHidden/>
              </w:rPr>
              <w:fldChar w:fldCharType="begin"/>
            </w:r>
            <w:r>
              <w:rPr>
                <w:noProof/>
                <w:webHidden/>
              </w:rPr>
              <w:instrText xml:space="preserve"> PAGEREF _Toc532757579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80" w:history="1">
            <w:r w:rsidRPr="00687464">
              <w:rPr>
                <w:rStyle w:val="Hyperlink"/>
                <w:noProof/>
              </w:rPr>
              <w:t>Ontwerponderdelen</w:t>
            </w:r>
            <w:r>
              <w:rPr>
                <w:noProof/>
                <w:webHidden/>
              </w:rPr>
              <w:tab/>
            </w:r>
            <w:r>
              <w:rPr>
                <w:noProof/>
                <w:webHidden/>
              </w:rPr>
              <w:fldChar w:fldCharType="begin"/>
            </w:r>
            <w:r>
              <w:rPr>
                <w:noProof/>
                <w:webHidden/>
              </w:rPr>
              <w:instrText xml:space="preserve"> PAGEREF _Toc532757580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1" w:history="1">
            <w:r w:rsidRPr="00687464">
              <w:rPr>
                <w:rStyle w:val="Hyperlink"/>
                <w:noProof/>
              </w:rPr>
              <w:t>Web server aanmaken</w:t>
            </w:r>
            <w:r>
              <w:rPr>
                <w:noProof/>
                <w:webHidden/>
              </w:rPr>
              <w:tab/>
            </w:r>
            <w:r>
              <w:rPr>
                <w:noProof/>
                <w:webHidden/>
              </w:rPr>
              <w:fldChar w:fldCharType="begin"/>
            </w:r>
            <w:r>
              <w:rPr>
                <w:noProof/>
                <w:webHidden/>
              </w:rPr>
              <w:instrText xml:space="preserve"> PAGEREF _Toc532757581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2" w:history="1">
            <w:r w:rsidRPr="00687464">
              <w:rPr>
                <w:rStyle w:val="Hyperlink"/>
                <w:noProof/>
              </w:rPr>
              <w:t>Website</w:t>
            </w:r>
            <w:r>
              <w:rPr>
                <w:noProof/>
                <w:webHidden/>
              </w:rPr>
              <w:tab/>
            </w:r>
            <w:r>
              <w:rPr>
                <w:noProof/>
                <w:webHidden/>
              </w:rPr>
              <w:fldChar w:fldCharType="begin"/>
            </w:r>
            <w:r>
              <w:rPr>
                <w:noProof/>
                <w:webHidden/>
              </w:rPr>
              <w:instrText xml:space="preserve"> PAGEREF _Toc532757582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83" w:history="1">
            <w:r w:rsidRPr="00687464">
              <w:rPr>
                <w:rStyle w:val="Hyperlink"/>
                <w:noProof/>
              </w:rPr>
              <w:t>Ontwerponderdelen datahandling</w:t>
            </w:r>
            <w:r>
              <w:rPr>
                <w:noProof/>
                <w:webHidden/>
              </w:rPr>
              <w:tab/>
            </w:r>
            <w:r>
              <w:rPr>
                <w:noProof/>
                <w:webHidden/>
              </w:rPr>
              <w:fldChar w:fldCharType="begin"/>
            </w:r>
            <w:r>
              <w:rPr>
                <w:noProof/>
                <w:webHidden/>
              </w:rPr>
              <w:instrText xml:space="preserve"> PAGEREF _Toc532757583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4" w:history="1">
            <w:r w:rsidRPr="00687464">
              <w:rPr>
                <w:rStyle w:val="Hyperlink"/>
                <w:noProof/>
              </w:rPr>
              <w:t>Basisopbouw dataverzending</w:t>
            </w:r>
            <w:r>
              <w:rPr>
                <w:noProof/>
                <w:webHidden/>
              </w:rPr>
              <w:tab/>
            </w:r>
            <w:r>
              <w:rPr>
                <w:noProof/>
                <w:webHidden/>
              </w:rPr>
              <w:fldChar w:fldCharType="begin"/>
            </w:r>
            <w:r>
              <w:rPr>
                <w:noProof/>
                <w:webHidden/>
              </w:rPr>
              <w:instrText xml:space="preserve"> PAGEREF _Toc532757584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5" w:history="1">
            <w:r w:rsidRPr="00687464">
              <w:rPr>
                <w:rStyle w:val="Hyperlink"/>
                <w:noProof/>
              </w:rPr>
              <w:t>Stap 1 Website</w:t>
            </w:r>
            <w:r>
              <w:rPr>
                <w:noProof/>
                <w:webHidden/>
              </w:rPr>
              <w:tab/>
            </w:r>
            <w:r>
              <w:rPr>
                <w:noProof/>
                <w:webHidden/>
              </w:rPr>
              <w:fldChar w:fldCharType="begin"/>
            </w:r>
            <w:r>
              <w:rPr>
                <w:noProof/>
                <w:webHidden/>
              </w:rPr>
              <w:instrText xml:space="preserve"> PAGEREF _Toc532757585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6" w:history="1">
            <w:r w:rsidRPr="00687464">
              <w:rPr>
                <w:rStyle w:val="Hyperlink"/>
                <w:noProof/>
              </w:rPr>
              <w:t>Stap 2: QR code generator</w:t>
            </w:r>
            <w:r>
              <w:rPr>
                <w:noProof/>
                <w:webHidden/>
              </w:rPr>
              <w:tab/>
            </w:r>
            <w:r>
              <w:rPr>
                <w:noProof/>
                <w:webHidden/>
              </w:rPr>
              <w:fldChar w:fldCharType="begin"/>
            </w:r>
            <w:r>
              <w:rPr>
                <w:noProof/>
                <w:webHidden/>
              </w:rPr>
              <w:instrText xml:space="preserve"> PAGEREF _Toc532757586 \h </w:instrText>
            </w:r>
            <w:r>
              <w:rPr>
                <w:noProof/>
                <w:webHidden/>
              </w:rPr>
            </w:r>
            <w:r>
              <w:rPr>
                <w:noProof/>
                <w:webHidden/>
              </w:rPr>
              <w:fldChar w:fldCharType="separate"/>
            </w:r>
            <w:r>
              <w:rPr>
                <w:noProof/>
                <w:webHidden/>
              </w:rPr>
              <w:t>4</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7" w:history="1">
            <w:r w:rsidRPr="00687464">
              <w:rPr>
                <w:rStyle w:val="Hyperlink"/>
                <w:noProof/>
              </w:rPr>
              <w:t>Stap 3: QR code reader</w:t>
            </w:r>
            <w:r>
              <w:rPr>
                <w:noProof/>
                <w:webHidden/>
              </w:rPr>
              <w:tab/>
            </w:r>
            <w:r>
              <w:rPr>
                <w:noProof/>
                <w:webHidden/>
              </w:rPr>
              <w:fldChar w:fldCharType="begin"/>
            </w:r>
            <w:r>
              <w:rPr>
                <w:noProof/>
                <w:webHidden/>
              </w:rPr>
              <w:instrText xml:space="preserve"> PAGEREF _Toc532757587 \h </w:instrText>
            </w:r>
            <w:r>
              <w:rPr>
                <w:noProof/>
                <w:webHidden/>
              </w:rPr>
            </w:r>
            <w:r>
              <w:rPr>
                <w:noProof/>
                <w:webHidden/>
              </w:rPr>
              <w:fldChar w:fldCharType="separate"/>
            </w:r>
            <w:r>
              <w:rPr>
                <w:noProof/>
                <w:webHidden/>
              </w:rPr>
              <w:t>5</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8" w:history="1">
            <w:r w:rsidRPr="00687464">
              <w:rPr>
                <w:rStyle w:val="Hyperlink"/>
                <w:noProof/>
              </w:rPr>
              <w:t>Stap 4: Json versturen</w:t>
            </w:r>
            <w:r>
              <w:rPr>
                <w:noProof/>
                <w:webHidden/>
              </w:rPr>
              <w:tab/>
            </w:r>
            <w:r>
              <w:rPr>
                <w:noProof/>
                <w:webHidden/>
              </w:rPr>
              <w:fldChar w:fldCharType="begin"/>
            </w:r>
            <w:r>
              <w:rPr>
                <w:noProof/>
                <w:webHidden/>
              </w:rPr>
              <w:instrText xml:space="preserve"> PAGEREF _Toc532757588 \h </w:instrText>
            </w:r>
            <w:r>
              <w:rPr>
                <w:noProof/>
                <w:webHidden/>
              </w:rPr>
            </w:r>
            <w:r>
              <w:rPr>
                <w:noProof/>
                <w:webHidden/>
              </w:rPr>
              <w:fldChar w:fldCharType="separate"/>
            </w:r>
            <w:r>
              <w:rPr>
                <w:noProof/>
                <w:webHidden/>
              </w:rPr>
              <w:t>5</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89" w:history="1">
            <w:r w:rsidRPr="00687464">
              <w:rPr>
                <w:rStyle w:val="Hyperlink"/>
                <w:noProof/>
              </w:rPr>
              <w:t>Stap 5: Arduino</w:t>
            </w:r>
            <w:r>
              <w:rPr>
                <w:noProof/>
                <w:webHidden/>
              </w:rPr>
              <w:tab/>
            </w:r>
            <w:r>
              <w:rPr>
                <w:noProof/>
                <w:webHidden/>
              </w:rPr>
              <w:fldChar w:fldCharType="begin"/>
            </w:r>
            <w:r>
              <w:rPr>
                <w:noProof/>
                <w:webHidden/>
              </w:rPr>
              <w:instrText xml:space="preserve"> PAGEREF _Toc532757589 \h </w:instrText>
            </w:r>
            <w:r>
              <w:rPr>
                <w:noProof/>
                <w:webHidden/>
              </w:rPr>
            </w:r>
            <w:r>
              <w:rPr>
                <w:noProof/>
                <w:webHidden/>
              </w:rPr>
              <w:fldChar w:fldCharType="separate"/>
            </w:r>
            <w:r>
              <w:rPr>
                <w:noProof/>
                <w:webHidden/>
              </w:rPr>
              <w:t>5</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90" w:history="1">
            <w:r w:rsidRPr="00687464">
              <w:rPr>
                <w:rStyle w:val="Hyperlink"/>
                <w:noProof/>
              </w:rPr>
              <w:t>Over dit document</w:t>
            </w:r>
            <w:r>
              <w:rPr>
                <w:noProof/>
                <w:webHidden/>
              </w:rPr>
              <w:tab/>
            </w:r>
            <w:r>
              <w:rPr>
                <w:noProof/>
                <w:webHidden/>
              </w:rPr>
              <w:fldChar w:fldCharType="begin"/>
            </w:r>
            <w:r>
              <w:rPr>
                <w:noProof/>
                <w:webHidden/>
              </w:rPr>
              <w:instrText xml:space="preserve"> PAGEREF _Toc532757590 \h </w:instrText>
            </w:r>
            <w:r>
              <w:rPr>
                <w:noProof/>
                <w:webHidden/>
              </w:rPr>
            </w:r>
            <w:r>
              <w:rPr>
                <w:noProof/>
                <w:webHidden/>
              </w:rPr>
              <w:fldChar w:fldCharType="separate"/>
            </w:r>
            <w:r>
              <w:rPr>
                <w:noProof/>
                <w:webHidden/>
              </w:rPr>
              <w:t>6</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91" w:history="1">
            <w:r w:rsidRPr="00687464">
              <w:rPr>
                <w:rStyle w:val="Hyperlink"/>
                <w:noProof/>
              </w:rPr>
              <w:t>Afkortingen</w:t>
            </w:r>
            <w:r>
              <w:rPr>
                <w:noProof/>
                <w:webHidden/>
              </w:rPr>
              <w:tab/>
            </w:r>
            <w:r>
              <w:rPr>
                <w:noProof/>
                <w:webHidden/>
              </w:rPr>
              <w:fldChar w:fldCharType="begin"/>
            </w:r>
            <w:r>
              <w:rPr>
                <w:noProof/>
                <w:webHidden/>
              </w:rPr>
              <w:instrText xml:space="preserve"> PAGEREF _Toc532757591 \h </w:instrText>
            </w:r>
            <w:r>
              <w:rPr>
                <w:noProof/>
                <w:webHidden/>
              </w:rPr>
            </w:r>
            <w:r>
              <w:rPr>
                <w:noProof/>
                <w:webHidden/>
              </w:rPr>
              <w:fldChar w:fldCharType="separate"/>
            </w:r>
            <w:r>
              <w:rPr>
                <w:noProof/>
                <w:webHidden/>
              </w:rPr>
              <w:t>6</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92" w:history="1">
            <w:r w:rsidRPr="00687464">
              <w:rPr>
                <w:rStyle w:val="Hyperlink"/>
                <w:noProof/>
              </w:rPr>
              <w:t>Referenties</w:t>
            </w:r>
            <w:r>
              <w:rPr>
                <w:noProof/>
                <w:webHidden/>
              </w:rPr>
              <w:tab/>
            </w:r>
            <w:r>
              <w:rPr>
                <w:noProof/>
                <w:webHidden/>
              </w:rPr>
              <w:fldChar w:fldCharType="begin"/>
            </w:r>
            <w:r>
              <w:rPr>
                <w:noProof/>
                <w:webHidden/>
              </w:rPr>
              <w:instrText xml:space="preserve"> PAGEREF _Toc532757592 \h </w:instrText>
            </w:r>
            <w:r>
              <w:rPr>
                <w:noProof/>
                <w:webHidden/>
              </w:rPr>
            </w:r>
            <w:r>
              <w:rPr>
                <w:noProof/>
                <w:webHidden/>
              </w:rPr>
              <w:fldChar w:fldCharType="separate"/>
            </w:r>
            <w:r>
              <w:rPr>
                <w:noProof/>
                <w:webHidden/>
              </w:rPr>
              <w:t>6</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93" w:history="1">
            <w:r w:rsidRPr="00687464">
              <w:rPr>
                <w:rStyle w:val="Hyperlink"/>
                <w:noProof/>
              </w:rPr>
              <w:t>Definities</w:t>
            </w:r>
            <w:r>
              <w:rPr>
                <w:noProof/>
                <w:webHidden/>
              </w:rPr>
              <w:tab/>
            </w:r>
            <w:r>
              <w:rPr>
                <w:noProof/>
                <w:webHidden/>
              </w:rPr>
              <w:fldChar w:fldCharType="begin"/>
            </w:r>
            <w:r>
              <w:rPr>
                <w:noProof/>
                <w:webHidden/>
              </w:rPr>
              <w:instrText xml:space="preserve"> PAGEREF _Toc532757593 \h </w:instrText>
            </w:r>
            <w:r>
              <w:rPr>
                <w:noProof/>
                <w:webHidden/>
              </w:rPr>
            </w:r>
            <w:r>
              <w:rPr>
                <w:noProof/>
                <w:webHidden/>
              </w:rPr>
              <w:fldChar w:fldCharType="separate"/>
            </w:r>
            <w:r>
              <w:rPr>
                <w:noProof/>
                <w:webHidden/>
              </w:rPr>
              <w:t>6</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94" w:history="1">
            <w:r w:rsidRPr="00687464">
              <w:rPr>
                <w:rStyle w:val="Hyperlink"/>
                <w:noProof/>
              </w:rPr>
              <w:t>Gebruikte materialen</w:t>
            </w:r>
            <w:r>
              <w:rPr>
                <w:noProof/>
                <w:webHidden/>
              </w:rPr>
              <w:tab/>
            </w:r>
            <w:r>
              <w:rPr>
                <w:noProof/>
                <w:webHidden/>
              </w:rPr>
              <w:fldChar w:fldCharType="begin"/>
            </w:r>
            <w:r>
              <w:rPr>
                <w:noProof/>
                <w:webHidden/>
              </w:rPr>
              <w:instrText xml:space="preserve"> PAGEREF _Toc532757594 \h </w:instrText>
            </w:r>
            <w:r>
              <w:rPr>
                <w:noProof/>
                <w:webHidden/>
              </w:rPr>
            </w:r>
            <w:r>
              <w:rPr>
                <w:noProof/>
                <w:webHidden/>
              </w:rPr>
              <w:fldChar w:fldCharType="separate"/>
            </w:r>
            <w:r>
              <w:rPr>
                <w:noProof/>
                <w:webHidden/>
              </w:rPr>
              <w:t>6</w:t>
            </w:r>
            <w:r>
              <w:rPr>
                <w:noProof/>
                <w:webHidden/>
              </w:rPr>
              <w:fldChar w:fldCharType="end"/>
            </w:r>
          </w:hyperlink>
        </w:p>
        <w:p w:rsidR="008C05A9" w:rsidRDefault="008C05A9">
          <w:pPr>
            <w:pStyle w:val="TOC1"/>
            <w:tabs>
              <w:tab w:val="right" w:leader="dot" w:pos="9350"/>
            </w:tabs>
            <w:rPr>
              <w:rFonts w:asciiTheme="minorHAnsi" w:eastAsiaTheme="minorEastAsia" w:hAnsiTheme="minorHAnsi"/>
              <w:noProof/>
              <w:lang w:val="en-US"/>
            </w:rPr>
          </w:pPr>
          <w:hyperlink w:anchor="_Toc532757595" w:history="1">
            <w:r w:rsidRPr="00687464">
              <w:rPr>
                <w:rStyle w:val="Hyperlink"/>
                <w:noProof/>
              </w:rPr>
              <w:t>Bijlagen</w:t>
            </w:r>
            <w:r>
              <w:rPr>
                <w:noProof/>
                <w:webHidden/>
              </w:rPr>
              <w:tab/>
            </w:r>
            <w:r>
              <w:rPr>
                <w:noProof/>
                <w:webHidden/>
              </w:rPr>
              <w:fldChar w:fldCharType="begin"/>
            </w:r>
            <w:r>
              <w:rPr>
                <w:noProof/>
                <w:webHidden/>
              </w:rPr>
              <w:instrText xml:space="preserve"> PAGEREF _Toc532757595 \h </w:instrText>
            </w:r>
            <w:r>
              <w:rPr>
                <w:noProof/>
                <w:webHidden/>
              </w:rPr>
            </w:r>
            <w:r>
              <w:rPr>
                <w:noProof/>
                <w:webHidden/>
              </w:rPr>
              <w:fldChar w:fldCharType="separate"/>
            </w:r>
            <w:r>
              <w:rPr>
                <w:noProof/>
                <w:webHidden/>
              </w:rPr>
              <w:t>7</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96" w:history="1">
            <w:r w:rsidRPr="00687464">
              <w:rPr>
                <w:rStyle w:val="Hyperlink"/>
                <w:noProof/>
                <w:lang w:val="en-US"/>
              </w:rPr>
              <w:t>Ascii tabel</w:t>
            </w:r>
            <w:r>
              <w:rPr>
                <w:noProof/>
                <w:webHidden/>
              </w:rPr>
              <w:tab/>
            </w:r>
            <w:r>
              <w:rPr>
                <w:noProof/>
                <w:webHidden/>
              </w:rPr>
              <w:fldChar w:fldCharType="begin"/>
            </w:r>
            <w:r>
              <w:rPr>
                <w:noProof/>
                <w:webHidden/>
              </w:rPr>
              <w:instrText xml:space="preserve"> PAGEREF _Toc532757596 \h </w:instrText>
            </w:r>
            <w:r>
              <w:rPr>
                <w:noProof/>
                <w:webHidden/>
              </w:rPr>
            </w:r>
            <w:r>
              <w:rPr>
                <w:noProof/>
                <w:webHidden/>
              </w:rPr>
              <w:fldChar w:fldCharType="separate"/>
            </w:r>
            <w:r>
              <w:rPr>
                <w:noProof/>
                <w:webHidden/>
              </w:rPr>
              <w:t>7</w:t>
            </w:r>
            <w:r>
              <w:rPr>
                <w:noProof/>
                <w:webHidden/>
              </w:rPr>
              <w:fldChar w:fldCharType="end"/>
            </w:r>
          </w:hyperlink>
        </w:p>
        <w:p w:rsidR="008C05A9" w:rsidRDefault="008C05A9">
          <w:pPr>
            <w:pStyle w:val="TOC2"/>
            <w:tabs>
              <w:tab w:val="right" w:leader="dot" w:pos="9350"/>
            </w:tabs>
            <w:rPr>
              <w:rFonts w:asciiTheme="minorHAnsi" w:eastAsiaTheme="minorEastAsia" w:hAnsiTheme="minorHAnsi"/>
              <w:noProof/>
              <w:lang w:val="en-US"/>
            </w:rPr>
          </w:pPr>
          <w:hyperlink w:anchor="_Toc532757597" w:history="1">
            <w:r w:rsidRPr="00687464">
              <w:rPr>
                <w:rStyle w:val="Hyperlink"/>
                <w:noProof/>
                <w:lang w:val="en-US"/>
              </w:rPr>
              <w:t>Arduino MEGA 2560 pinout</w:t>
            </w:r>
            <w:r>
              <w:rPr>
                <w:noProof/>
                <w:webHidden/>
              </w:rPr>
              <w:tab/>
            </w:r>
            <w:r>
              <w:rPr>
                <w:noProof/>
                <w:webHidden/>
              </w:rPr>
              <w:fldChar w:fldCharType="begin"/>
            </w:r>
            <w:r>
              <w:rPr>
                <w:noProof/>
                <w:webHidden/>
              </w:rPr>
              <w:instrText xml:space="preserve"> PAGEREF _Toc532757597 \h </w:instrText>
            </w:r>
            <w:r>
              <w:rPr>
                <w:noProof/>
                <w:webHidden/>
              </w:rPr>
            </w:r>
            <w:r>
              <w:rPr>
                <w:noProof/>
                <w:webHidden/>
              </w:rPr>
              <w:fldChar w:fldCharType="separate"/>
            </w:r>
            <w:r>
              <w:rPr>
                <w:noProof/>
                <w:webHidden/>
              </w:rPr>
              <w:t>8</w:t>
            </w:r>
            <w:r>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F22C8D" w:rsidRPr="0028392B" w:rsidRDefault="001F18CA" w:rsidP="00F22C8D">
      <w:pPr>
        <w:pStyle w:val="Heading1"/>
        <w:rPr>
          <w:color w:val="FF0000"/>
          <w:lang w:val="nl-NL"/>
        </w:rPr>
      </w:pPr>
      <w:bookmarkStart w:id="1" w:name="_Toc532757575"/>
      <w:r w:rsidRPr="0028392B">
        <w:rPr>
          <w:lang w:val="nl-NL"/>
        </w:rPr>
        <w:lastRenderedPageBreak/>
        <w:t>Inleiding</w:t>
      </w:r>
      <w:bookmarkEnd w:id="1"/>
    </w:p>
    <w:p w:rsidR="00586782" w:rsidRPr="00F22C8D" w:rsidRDefault="00F22C8D" w:rsidP="00586782">
      <w:pPr>
        <w:rPr>
          <w:color w:val="FF0000"/>
        </w:rPr>
      </w:pPr>
      <w:r w:rsidRPr="00F22C8D">
        <w:t xml:space="preserve">Dit technisch ontwerp is gemaakt voor de opdracht ‘Vending machine’. Door het lezen van dit bestand moet het duidelik worden wat </w:t>
      </w:r>
      <w:r>
        <w:t>het product is en hoe het werk.</w:t>
      </w:r>
    </w:p>
    <w:p w:rsidR="00E91439" w:rsidRPr="0028392B" w:rsidRDefault="00FD1B31" w:rsidP="00CE4C6F">
      <w:pPr>
        <w:pStyle w:val="Heading1"/>
        <w:rPr>
          <w:color w:val="FF0000"/>
          <w:lang w:val="nl-NL"/>
        </w:rPr>
      </w:pPr>
      <w:bookmarkStart w:id="2" w:name="_Toc532757576"/>
      <w:r w:rsidRPr="0028392B">
        <w:rPr>
          <w:lang w:val="nl-NL"/>
        </w:rPr>
        <w:t>Eisen</w:t>
      </w:r>
      <w:bookmarkEnd w:id="2"/>
    </w:p>
    <w:p w:rsidR="00CE4C6F" w:rsidRPr="00CE4C6F" w:rsidRDefault="00090C24" w:rsidP="00F22C8D">
      <w:r w:rsidRPr="00CE4C6F">
        <w:t>de vending machine gaat werken met een website. Je kan op de website een lijstje maken van producten die je uit de vending machine wilt halen. Deze producten kun je dan meteen afrekenen op dezelfde website. De vending machine heeft een qr code scan</w:t>
      </w:r>
      <w:r w:rsidR="00CE4C6F" w:rsidRPr="00CE4C6F">
        <w:t xml:space="preserve">ner waar de klant heen kan gaan wanneer hij de bestelling heeft afgerond en een speciale qr code genereerd is. </w:t>
      </w:r>
      <w:r w:rsidR="00CE4C6F" w:rsidRPr="00CE4C6F">
        <w:br/>
        <w:t xml:space="preserve">de vending machine bestaat uit 2 lossen applicatie’s 1 voor de webkant en 1 voor de arduino kant. De programeer talen die we voor de webkant gebruiken zijn html, sql, css, javascript, php en phpmyadmin 4.8.3. de progameer taal voor de arduino kant is C. We gebruiken voor de webkant Sublime Text 3 en voor de arduino kant gebruiken we de arduino IDE. </w:t>
      </w:r>
    </w:p>
    <w:p w:rsidR="00FD1B31" w:rsidRPr="0028392B" w:rsidRDefault="00FD1B31" w:rsidP="00A34CDC">
      <w:pPr>
        <w:pStyle w:val="Heading1"/>
        <w:rPr>
          <w:color w:val="FF0000"/>
          <w:lang w:val="nl-NL"/>
        </w:rPr>
      </w:pPr>
      <w:bookmarkStart w:id="3" w:name="_Toc532757577"/>
      <w:r w:rsidRPr="0028392B">
        <w:rPr>
          <w:lang w:val="nl-NL"/>
        </w:rPr>
        <w:t>Beslissingen</w:t>
      </w:r>
      <w:bookmarkEnd w:id="3"/>
    </w:p>
    <w:p w:rsidR="00A34CDC" w:rsidRPr="0028392B" w:rsidRDefault="00A34CDC" w:rsidP="00A34CDC">
      <w:r w:rsidRPr="0028392B">
        <w:t>We moesten meerdere beslissingen maken voor de werking van ons product</w:t>
      </w:r>
    </w:p>
    <w:p w:rsidR="00A34CDC" w:rsidRPr="0028392B" w:rsidRDefault="00A34CDC" w:rsidP="00A34CDC">
      <w:pPr>
        <w:pStyle w:val="ListParagraph"/>
        <w:numPr>
          <w:ilvl w:val="0"/>
          <w:numId w:val="17"/>
        </w:numPr>
      </w:pPr>
      <w:r w:rsidRPr="0028392B">
        <w:t xml:space="preserve">Kinect of webcam. We hebben voor de kinect gekozen omdat deze een vele hogere resolutie heeft en een snellere manier van datahanding. Het voordeel ook van de kinect is dat er al heel veel programmas voor gemaakt zijn die wij dus makkelijk kunnen implemteren. </w:t>
      </w:r>
    </w:p>
    <w:p w:rsidR="00A34CDC" w:rsidRPr="0028392B" w:rsidRDefault="00A34CDC" w:rsidP="00A34CDC">
      <w:pPr>
        <w:pStyle w:val="ListParagraph"/>
        <w:numPr>
          <w:ilvl w:val="0"/>
          <w:numId w:val="17"/>
        </w:numPr>
      </w:pPr>
      <w:r w:rsidRPr="0028392B">
        <w:t>Website voor telefoon of voor pc. We hebben de keus gemaakt om de website voor de telefoon te maken zodat mensen makkelijk de bestellingen on the go kunnen maken. En dan ook gemakkelijk de qr code gebruiken.</w:t>
      </w:r>
    </w:p>
    <w:p w:rsidR="00A34CDC" w:rsidRPr="0028392B" w:rsidRDefault="0028392B" w:rsidP="0028392B">
      <w:pPr>
        <w:pStyle w:val="ListParagraph"/>
        <w:numPr>
          <w:ilvl w:val="0"/>
          <w:numId w:val="17"/>
        </w:numPr>
      </w:pPr>
      <w:r w:rsidRPr="0028392B">
        <w:t xml:space="preserve">Traditionele barcode of qr code. We hebben voor een qr code gekozen omdat in een qr code veel meer data verwerkt kan worden. Daarnaast ook dat een qr code genereren redelijk makkelijk is.  </w:t>
      </w:r>
    </w:p>
    <w:p w:rsidR="007F2C74" w:rsidRPr="002805FC" w:rsidRDefault="007F2C74" w:rsidP="00E46255">
      <w:pPr>
        <w:pStyle w:val="Heading1"/>
        <w:rPr>
          <w:color w:val="FF0000"/>
          <w:lang w:val="nl-NL"/>
        </w:rPr>
      </w:pPr>
      <w:bookmarkStart w:id="4" w:name="_Toc532757578"/>
      <w:r w:rsidRPr="00A34CDC">
        <w:rPr>
          <w:lang w:val="nl-NL"/>
        </w:rPr>
        <w:t>Afspraken</w:t>
      </w:r>
      <w:bookmarkEnd w:id="4"/>
    </w:p>
    <w:p w:rsidR="0028392B" w:rsidRPr="00E46255" w:rsidRDefault="0028392B" w:rsidP="0028392B">
      <w:r w:rsidRPr="00E46255">
        <w:t xml:space="preserve">We hebben het project in 2 delen verdeeld het Arduino gedeelte en de web kant. </w:t>
      </w:r>
      <w:r w:rsidR="00E46255" w:rsidRPr="00E46255">
        <w:t>De webkant wordt gedaan door Maarten en de arduino kant wordt gedaan door Max. Verder wordt de documentatie samen gedaan. Het hardware gedeelte van de kast wordt gedaan door Max. Zo is de verdeling van het project ongeveer hetzelfde.</w:t>
      </w:r>
      <w:r w:rsidR="00E46255" w:rsidRPr="00E46255">
        <w:br/>
        <w:t>we hebben ook gekozen voor een versie beheer we gebruiken daar github voor, om het ons makkelijk te maken gebruiken we daar Git kraken voor.</w:t>
      </w:r>
    </w:p>
    <w:p w:rsidR="00E46255" w:rsidRDefault="00E46255" w:rsidP="007F2C74">
      <w:pPr>
        <w:pStyle w:val="Heading1"/>
        <w:rPr>
          <w:lang w:val="nl-NL"/>
        </w:rPr>
      </w:pPr>
    </w:p>
    <w:p w:rsidR="00E46255" w:rsidRDefault="00E46255" w:rsidP="007F2C74">
      <w:pPr>
        <w:pStyle w:val="Heading1"/>
        <w:rPr>
          <w:lang w:val="nl-NL"/>
        </w:rPr>
      </w:pPr>
    </w:p>
    <w:p w:rsidR="00E46255" w:rsidRPr="002805FC" w:rsidRDefault="00DD7D0F" w:rsidP="00E46255">
      <w:pPr>
        <w:pStyle w:val="Heading1"/>
        <w:rPr>
          <w:lang w:val="nl-NL"/>
        </w:rPr>
      </w:pPr>
      <w:bookmarkStart w:id="5" w:name="_Toc532757579"/>
      <w:r w:rsidRPr="00F22C8D">
        <w:rPr>
          <w:lang w:val="nl-NL"/>
        </w:rPr>
        <w:t>Plan van Aanpa</w:t>
      </w:r>
      <w:r w:rsidR="00E46255">
        <w:rPr>
          <w:lang w:val="nl-NL"/>
        </w:rPr>
        <w:t>k</w:t>
      </w:r>
      <w:bookmarkEnd w:id="5"/>
    </w:p>
    <w:p w:rsidR="00E46255" w:rsidRDefault="00E46255" w:rsidP="00727A27">
      <w:r>
        <w:t>De vending machine wordt bestuurd vanuit een webiste maar de werkelijke hardware (de vending machine zelf) wordt bestuurd door een Arduino. Omdat er meer outputs nodig zijn dat de arduino uno aankan is er gekozen om een arduino MEGA2560 te gebruiken. De arduino comminuceert via een PC die via een website informatie doorstuurd. Er bestaan dus verschillende punten in de totale applicatie die als Showstopper geindentificeerd kunnen worden. In het volgende hoofdstuk staan de stappen die ondernomen moeten worden om er zeker van te zijn dat de totale applicatie een kans van slagen heeft.</w:t>
      </w:r>
    </w:p>
    <w:p w:rsidR="00E46255" w:rsidRPr="00F22C8D" w:rsidRDefault="00E46255" w:rsidP="00727A27">
      <w:r>
        <w:t xml:space="preserve">de stappen worden in het hoofdstuk Ontwerponderdelen verwerkt. </w:t>
      </w:r>
    </w:p>
    <w:p w:rsidR="00371EE1" w:rsidRPr="00F22C8D" w:rsidRDefault="00371EE1" w:rsidP="00D1482E">
      <w:pPr>
        <w:pStyle w:val="Heading1"/>
        <w:rPr>
          <w:lang w:val="nl-NL"/>
        </w:rPr>
      </w:pPr>
      <w:bookmarkStart w:id="6" w:name="_Toc532757580"/>
      <w:r w:rsidRPr="00F22C8D">
        <w:rPr>
          <w:lang w:val="nl-NL"/>
        </w:rPr>
        <w:t>Ontwerponderdelen</w:t>
      </w:r>
      <w:bookmarkEnd w:id="6"/>
    </w:p>
    <w:p w:rsidR="00371EE1" w:rsidRDefault="00E46255" w:rsidP="00371EE1">
      <w:pPr>
        <w:pStyle w:val="Heading2"/>
      </w:pPr>
      <w:bookmarkStart w:id="7" w:name="_Toc532757581"/>
      <w:r>
        <w:t>Web server aanmaken</w:t>
      </w:r>
      <w:bookmarkEnd w:id="7"/>
    </w:p>
    <w:p w:rsidR="00E46255" w:rsidRDefault="00E46255" w:rsidP="00E46255">
      <w:r>
        <w:t>We maken een webserver in de arduino. Deze wordt gemaakt via een Ethernet library van arduino. Deze stuurt en onvangt jsons strings van en naar de website.</w:t>
      </w:r>
    </w:p>
    <w:p w:rsidR="00E46255" w:rsidRDefault="00E46255" w:rsidP="00E46255">
      <w:pPr>
        <w:pStyle w:val="Heading2"/>
      </w:pPr>
      <w:bookmarkStart w:id="8" w:name="_Toc532757582"/>
      <w:r>
        <w:t>Website</w:t>
      </w:r>
      <w:bookmarkEnd w:id="8"/>
    </w:p>
    <w:p w:rsidR="00E46255" w:rsidRPr="00E46255" w:rsidRDefault="00E46255" w:rsidP="00E46255">
      <w:r>
        <w:t xml:space="preserve">De website wordt gehost op de vps van Max. Deze heeft wordt gebruikt door de users door naar myvending.amxdev.nl de vending pc zelf heeft de subdomein naam vendingpc.amxdev.nl </w:t>
      </w:r>
    </w:p>
    <w:p w:rsidR="00D1482E" w:rsidRPr="00F22C8D" w:rsidRDefault="00D1482E" w:rsidP="00D1482E">
      <w:pPr>
        <w:pStyle w:val="Heading1"/>
        <w:rPr>
          <w:lang w:val="nl-NL"/>
        </w:rPr>
      </w:pPr>
      <w:bookmarkStart w:id="9" w:name="_Toc532757583"/>
      <w:r w:rsidRPr="00F22C8D">
        <w:rPr>
          <w:lang w:val="nl-NL"/>
        </w:rPr>
        <w:t>Ontwerponderdelen</w:t>
      </w:r>
      <w:r w:rsidR="00371EE1" w:rsidRPr="00F22C8D">
        <w:rPr>
          <w:lang w:val="nl-NL"/>
        </w:rPr>
        <w:t xml:space="preserve"> datahandling</w:t>
      </w:r>
      <w:bookmarkEnd w:id="9"/>
    </w:p>
    <w:p w:rsidR="00B23CEC" w:rsidRPr="00F22C8D" w:rsidRDefault="00B23CEC" w:rsidP="00B23CEC">
      <w:pPr>
        <w:pStyle w:val="Heading2"/>
      </w:pPr>
      <w:bookmarkStart w:id="10" w:name="_Toc532757584"/>
      <w:r w:rsidRPr="00F22C8D">
        <w:t>Basisopbouw dataverzending</w:t>
      </w:r>
      <w:bookmarkEnd w:id="10"/>
    </w:p>
    <w:p w:rsidR="00B23CEC" w:rsidRPr="00F22C8D" w:rsidRDefault="00E46255" w:rsidP="00B23CEC">
      <w:r>
        <w:t>Website</w:t>
      </w:r>
      <w:r w:rsidR="00371EE1" w:rsidRPr="00F22C8D">
        <w:t xml:space="preserve"> &gt; </w:t>
      </w:r>
      <w:r>
        <w:t xml:space="preserve">QR code generator </w:t>
      </w:r>
      <w:r w:rsidR="00371EE1" w:rsidRPr="00F22C8D">
        <w:t xml:space="preserve"> &gt;</w:t>
      </w:r>
      <w:r>
        <w:t xml:space="preserve"> QR code reader </w:t>
      </w:r>
      <w:r w:rsidR="00F110B2">
        <w:t>&gt; Json Versturen</w:t>
      </w:r>
      <w:r>
        <w:t xml:space="preserve">&gt; Arduino  </w:t>
      </w:r>
      <w:r w:rsidR="00371EE1" w:rsidRPr="00F22C8D">
        <w:t xml:space="preserve"> </w:t>
      </w:r>
    </w:p>
    <w:p w:rsidR="006F42A8" w:rsidRDefault="00141E7A" w:rsidP="00D1482E">
      <w:pPr>
        <w:pStyle w:val="Heading2"/>
      </w:pPr>
      <w:bookmarkStart w:id="11" w:name="_Toc532757585"/>
      <w:r>
        <w:t>Stap</w:t>
      </w:r>
      <w:r w:rsidR="00D1482E">
        <w:t xml:space="preserve"> 1</w:t>
      </w:r>
      <w:r w:rsidR="00E46255">
        <w:t xml:space="preserve"> Website</w:t>
      </w:r>
      <w:bookmarkEnd w:id="11"/>
    </w:p>
    <w:p w:rsidR="00E46255" w:rsidRPr="00E46255" w:rsidRDefault="00E46255" w:rsidP="00E46255">
      <w:r>
        <w:t>De webiste is de plaats waar de gebruiker een bestelling kan maken. Hier kan hij items toevoegen in het winkelmandje die hij dan ook meteen kan betalen.</w:t>
      </w:r>
      <w:r>
        <w:br/>
        <w:t xml:space="preserve">het betalen gaat via een credit systeem dit credit systeem kan je opwaarderen via paypal. </w:t>
      </w:r>
    </w:p>
    <w:p w:rsidR="00124581" w:rsidRPr="00E46255" w:rsidRDefault="00141E7A" w:rsidP="00124581">
      <w:pPr>
        <w:pStyle w:val="Heading2"/>
      </w:pPr>
      <w:bookmarkStart w:id="12" w:name="_Toc532757586"/>
      <w:r w:rsidRPr="00E46255">
        <w:t>Stap</w:t>
      </w:r>
      <w:r w:rsidR="00124581" w:rsidRPr="00E46255">
        <w:t xml:space="preserve"> 2: </w:t>
      </w:r>
      <w:r w:rsidR="00E46255" w:rsidRPr="00E46255">
        <w:t>QR code generator</w:t>
      </w:r>
      <w:bookmarkEnd w:id="12"/>
    </w:p>
    <w:p w:rsidR="00F110B2" w:rsidRPr="00F110B2" w:rsidRDefault="00E46255" w:rsidP="00F110B2">
      <w:pPr>
        <w:spacing w:after="160" w:line="259" w:lineRule="auto"/>
        <w:rPr>
          <w:rFonts w:eastAsiaTheme="majorEastAsia" w:cstheme="majorBidi"/>
          <w:color w:val="2E74B5" w:themeColor="accent1" w:themeShade="BF"/>
          <w:sz w:val="28"/>
          <w:szCs w:val="26"/>
        </w:rPr>
      </w:pPr>
      <w:r>
        <w:t xml:space="preserve">Om de prodcuten op te halen bij het apparaat creeert het apparaat een QR code. Deze QR code wordt gegenereerd door middel van een functie die werkt via een library. Deze functie geef je een string aan die hij daarna verandert naar een Qr code. </w:t>
      </w:r>
      <w:r w:rsidR="00E46187">
        <w:br w:type="page"/>
      </w:r>
    </w:p>
    <w:p w:rsidR="00586782" w:rsidRDefault="00F110B2" w:rsidP="00586782">
      <w:pPr>
        <w:pStyle w:val="Heading2"/>
      </w:pPr>
      <w:bookmarkStart w:id="13" w:name="_Toc532757587"/>
      <w:r>
        <w:lastRenderedPageBreak/>
        <w:t>Stap 3</w:t>
      </w:r>
      <w:r w:rsidR="00586782">
        <w:t xml:space="preserve">: </w:t>
      </w:r>
      <w:r w:rsidR="00E46255">
        <w:t>QR code reader</w:t>
      </w:r>
      <w:bookmarkEnd w:id="13"/>
    </w:p>
    <w:p w:rsidR="00586782" w:rsidRDefault="00E46255" w:rsidP="00586782">
      <w:r>
        <w:t xml:space="preserve">Om de QR code te lezen wordt er een kinect gebruikt. Deze kinect </w:t>
      </w:r>
      <w:r w:rsidR="002805FC">
        <w:t>geeft een webcam feed door aan een lokale website die in</w:t>
      </w:r>
      <w:r w:rsidR="00F110B2">
        <w:t xml:space="preserve"> de vendingmachine wordt gehost. De website gebruikt dezelfde library als de QR code generator om een QR code te lezen. Deze ontvangt de QR code en zet deze om naar een array.</w:t>
      </w:r>
    </w:p>
    <w:p w:rsidR="00F110B2" w:rsidRDefault="00F110B2" w:rsidP="00F110B2">
      <w:pPr>
        <w:pStyle w:val="Heading2"/>
      </w:pPr>
      <w:bookmarkStart w:id="14" w:name="_Toc532757588"/>
      <w:r>
        <w:t>Stap 4: Json versturen</w:t>
      </w:r>
      <w:bookmarkEnd w:id="14"/>
    </w:p>
    <w:p w:rsidR="00F110B2" w:rsidRDefault="00F110B2" w:rsidP="00F110B2">
      <w:r>
        <w:t xml:space="preserve">Nu er op de webiste een array is gemaakt waar bepalde values instaan moeten deze naturlijk ook verstuurd worden. Deze values worden naar de arduino gestuurd. Dit gaat via een ajax call. Deze ajax call stuurt de values op naar het ip van de arduino </w:t>
      </w:r>
    </w:p>
    <w:p w:rsidR="00F110B2" w:rsidRDefault="00F110B2" w:rsidP="00F110B2">
      <w:pPr>
        <w:pStyle w:val="Heading2"/>
      </w:pPr>
      <w:bookmarkStart w:id="15" w:name="_Toc532757589"/>
      <w:r>
        <w:t>Stap 5: Arduino</w:t>
      </w:r>
      <w:bookmarkEnd w:id="15"/>
    </w:p>
    <w:p w:rsidR="00F110B2" w:rsidRPr="00F110B2" w:rsidRDefault="00F110B2" w:rsidP="00F110B2">
      <w:r>
        <w:t>De Arduino. De arduino heeft meerdere taken. De Arduino begint met het maken van een webclient. Dit kan niet in een standaard arduino daarom is er een Ethernet shield opgezet. Zodra deze webclient actief is en dingen kan ontvangen/zenden wordt er een ID gestuurd naar de vending machine website. Dit ID geeft aan welk vending machine het is. Zodra dit is gebeurd is de Arduino berijdt om Json strings te ontvangen. De Arduino ontvangt een grote json stri</w:t>
      </w:r>
      <w:r w:rsidR="008C05A9">
        <w:t xml:space="preserve">ng die hij dan moet filteren. De json string van de website heeft namelijk nog data die de arduino niet nodig heeft om te functioneren. Nadat deze data is gefilterd krijgen hebben we nog maar 1 value over namelijk de locatie van het product in de vending machine. De arduino gaat dan kijken in de switch case welke rij en colum hij moet aansturen en voor hoelang. Zodra dit is gebeurdt stuurt arduino weer een callback terug naar de webiste waarin hij aangeeft welk product locatie hij gegeven heeft. </w:t>
      </w:r>
    </w:p>
    <w:p w:rsidR="00586782" w:rsidRPr="00727A27" w:rsidRDefault="00586782" w:rsidP="00586782"/>
    <w:p w:rsidR="00780BA8" w:rsidRPr="008C05A9" w:rsidRDefault="00586782" w:rsidP="008C05A9">
      <w:pPr>
        <w:rPr>
          <w:color w:val="FF0000"/>
        </w:rPr>
      </w:pPr>
      <w:r>
        <w:br w:type="page"/>
      </w:r>
    </w:p>
    <w:p w:rsidR="001C0ECE" w:rsidRDefault="001C0ECE" w:rsidP="00A61DD9">
      <w:pPr>
        <w:pStyle w:val="Heading1"/>
      </w:pPr>
      <w:bookmarkStart w:id="16" w:name="_Toc532757590"/>
      <w:r>
        <w:lastRenderedPageBreak/>
        <w:t>Over dit document</w:t>
      </w:r>
      <w:bookmarkEnd w:id="16"/>
    </w:p>
    <w:p w:rsidR="001C0ECE" w:rsidRDefault="001C0ECE" w:rsidP="001C0ECE">
      <w:pPr>
        <w:pStyle w:val="Heading2"/>
      </w:pPr>
      <w:bookmarkStart w:id="17" w:name="_Toc532757591"/>
      <w:r>
        <w:t>Afkortingen</w:t>
      </w:r>
      <w:bookmarkEnd w:id="17"/>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D1482E" w:rsidRDefault="00D1482E" w:rsidP="00D0369A">
            <w:pPr>
              <w:spacing w:line="240" w:lineRule="auto"/>
              <w:rPr>
                <w:rFonts w:ascii="Verdana" w:hAnsi="Verdana"/>
                <w:sz w:val="18"/>
                <w:szCs w:val="18"/>
              </w:rPr>
            </w:pPr>
            <w:r w:rsidRPr="00D1482E">
              <w:rPr>
                <w:rFonts w:ascii="Verdana" w:hAnsi="Verdana"/>
                <w:sz w:val="18"/>
                <w:szCs w:val="18"/>
              </w:rPr>
              <w:t>WBS</w:t>
            </w:r>
          </w:p>
        </w:tc>
        <w:tc>
          <w:tcPr>
            <w:tcW w:w="8221" w:type="dxa"/>
          </w:tcPr>
          <w:p w:rsidR="007C35F0" w:rsidRPr="00D1482E" w:rsidRDefault="00D1482E" w:rsidP="00D1482E">
            <w:pPr>
              <w:rPr>
                <w:rFonts w:ascii="Verdana" w:hAnsi="Verdana"/>
                <w:sz w:val="18"/>
                <w:szCs w:val="18"/>
                <w:lang w:val="en-US"/>
              </w:rPr>
            </w:pPr>
            <w:proofErr w:type="spellStart"/>
            <w:r w:rsidRPr="00D1482E">
              <w:rPr>
                <w:rFonts w:ascii="Verdana" w:hAnsi="Verdana"/>
                <w:sz w:val="18"/>
                <w:szCs w:val="18"/>
                <w:lang w:val="en-US"/>
              </w:rPr>
              <w:t>WorkbreakDownStucture</w:t>
            </w:r>
            <w:proofErr w:type="spellEnd"/>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8" w:name="_Toc532757592"/>
      <w:r>
        <w:t>Referenties</w:t>
      </w:r>
      <w:bookmarkEnd w:id="18"/>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7C35F0" w:rsidP="00D0369A">
            <w:pPr>
              <w:spacing w:line="240" w:lineRule="auto"/>
              <w:rPr>
                <w:rFonts w:ascii="Verdana" w:hAnsi="Verdana"/>
                <w:sz w:val="18"/>
                <w:szCs w:val="18"/>
              </w:rPr>
            </w:pPr>
          </w:p>
        </w:tc>
        <w:tc>
          <w:tcPr>
            <w:tcW w:w="8221" w:type="dxa"/>
          </w:tcPr>
          <w:p w:rsidR="007C35F0" w:rsidRPr="00FD1B31" w:rsidRDefault="00982BBD" w:rsidP="00D0369A">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D0369A">
        <w:tc>
          <w:tcPr>
            <w:tcW w:w="1272" w:type="dxa"/>
          </w:tcPr>
          <w:p w:rsidR="007C35F0" w:rsidRDefault="007C35F0" w:rsidP="00D0369A">
            <w:pPr>
              <w:spacing w:line="240" w:lineRule="auto"/>
              <w:rPr>
                <w:rFonts w:ascii="Verdana" w:hAnsi="Verdana"/>
                <w:sz w:val="18"/>
                <w:szCs w:val="18"/>
              </w:rPr>
            </w:pPr>
          </w:p>
        </w:tc>
        <w:tc>
          <w:tcPr>
            <w:tcW w:w="8221" w:type="dxa"/>
          </w:tcPr>
          <w:p w:rsidR="007C35F0" w:rsidRDefault="007C35F0" w:rsidP="00D0369A">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9" w:name="_Toc532757593"/>
      <w:r>
        <w:t>D</w:t>
      </w:r>
      <w:r w:rsidR="00A61DD9">
        <w:t>efinities</w:t>
      </w:r>
      <w:bookmarkEnd w:id="19"/>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20" w:name="_Toc532757594"/>
      <w:r>
        <w:t>Gebruikte materialen</w:t>
      </w:r>
      <w:bookmarkEnd w:id="20"/>
    </w:p>
    <w:tbl>
      <w:tblPr>
        <w:tblStyle w:val="TableGrid"/>
        <w:tblW w:w="9493" w:type="dxa"/>
        <w:tblLook w:val="04A0" w:firstRow="1" w:lastRow="0" w:firstColumn="1" w:lastColumn="0" w:noHBand="0" w:noVBand="1"/>
      </w:tblPr>
      <w:tblGrid>
        <w:gridCol w:w="1272"/>
        <w:gridCol w:w="8221"/>
      </w:tblGrid>
      <w:tr w:rsidR="007C35F0" w:rsidTr="00D0369A">
        <w:trPr>
          <w:trHeight w:val="239"/>
        </w:trPr>
        <w:tc>
          <w:tcPr>
            <w:tcW w:w="1272" w:type="dxa"/>
            <w:shd w:val="clear" w:color="auto" w:fill="0070C0"/>
          </w:tcPr>
          <w:p w:rsidR="007C35F0" w:rsidRPr="00972820" w:rsidRDefault="007C35F0" w:rsidP="00D0369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0369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0369A">
        <w:tc>
          <w:tcPr>
            <w:tcW w:w="1272" w:type="dxa"/>
          </w:tcPr>
          <w:p w:rsidR="007C35F0" w:rsidRPr="00FD1B31" w:rsidRDefault="008C05A9" w:rsidP="00D0369A">
            <w:pPr>
              <w:spacing w:line="240" w:lineRule="auto"/>
              <w:rPr>
                <w:rFonts w:ascii="Verdana" w:hAnsi="Verdana"/>
                <w:sz w:val="18"/>
                <w:szCs w:val="18"/>
              </w:rPr>
            </w:pPr>
            <w:r>
              <w:rPr>
                <w:rFonts w:ascii="Verdana" w:hAnsi="Verdana"/>
                <w:sz w:val="18"/>
                <w:szCs w:val="18"/>
              </w:rPr>
              <w:t>Web</w:t>
            </w:r>
          </w:p>
        </w:tc>
        <w:tc>
          <w:tcPr>
            <w:tcW w:w="8221" w:type="dxa"/>
          </w:tcPr>
          <w:p w:rsidR="008C05A9" w:rsidRPr="00FD1B31" w:rsidRDefault="008C05A9" w:rsidP="00D0369A">
            <w:pPr>
              <w:spacing w:line="240" w:lineRule="auto"/>
              <w:rPr>
                <w:rFonts w:ascii="Verdana" w:hAnsi="Verdana"/>
                <w:sz w:val="18"/>
                <w:szCs w:val="18"/>
              </w:rPr>
            </w:pPr>
            <w:r>
              <w:rPr>
                <w:rFonts w:ascii="Verdana" w:hAnsi="Verdana"/>
                <w:sz w:val="18"/>
                <w:szCs w:val="18"/>
              </w:rPr>
              <w:t>IDE: Visual code en webstorm</w:t>
            </w:r>
          </w:p>
        </w:tc>
      </w:tr>
      <w:tr w:rsidR="007C35F0" w:rsidTr="00D0369A">
        <w:tc>
          <w:tcPr>
            <w:tcW w:w="1272" w:type="dxa"/>
          </w:tcPr>
          <w:p w:rsidR="007C35F0" w:rsidRDefault="008C05A9" w:rsidP="00D0369A">
            <w:pPr>
              <w:spacing w:line="240" w:lineRule="auto"/>
              <w:rPr>
                <w:rFonts w:ascii="Verdana" w:hAnsi="Verdana"/>
                <w:sz w:val="18"/>
                <w:szCs w:val="18"/>
              </w:rPr>
            </w:pPr>
            <w:r>
              <w:rPr>
                <w:rFonts w:ascii="Verdana" w:hAnsi="Verdana"/>
                <w:sz w:val="18"/>
                <w:szCs w:val="18"/>
              </w:rPr>
              <w:t>Web host</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VPS van Max van den Boom</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Arduino</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Ethernet shield voor het maken van de webclient</w:t>
            </w:r>
          </w:p>
        </w:tc>
      </w:tr>
      <w:tr w:rsidR="008C05A9" w:rsidTr="00D0369A">
        <w:tc>
          <w:tcPr>
            <w:tcW w:w="1272"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w:t>
            </w:r>
          </w:p>
        </w:tc>
        <w:tc>
          <w:tcPr>
            <w:tcW w:w="8221" w:type="dxa"/>
          </w:tcPr>
          <w:p w:rsidR="008C05A9" w:rsidRDefault="008C05A9" w:rsidP="00D0369A">
            <w:pPr>
              <w:spacing w:line="240" w:lineRule="auto"/>
              <w:rPr>
                <w:rFonts w:ascii="Verdana" w:hAnsi="Verdana"/>
                <w:sz w:val="18"/>
                <w:szCs w:val="18"/>
              </w:rPr>
            </w:pPr>
            <w:r>
              <w:rPr>
                <w:rFonts w:ascii="Verdana" w:hAnsi="Verdana"/>
                <w:sz w:val="18"/>
                <w:szCs w:val="18"/>
              </w:rPr>
              <w:t xml:space="preserve">Arduino Mega voor de hoeveelheid aan Pins </w:t>
            </w:r>
          </w:p>
        </w:tc>
      </w:tr>
    </w:tbl>
    <w:p w:rsidR="007D6053" w:rsidRDefault="007D6053" w:rsidP="008223E1"/>
    <w:p w:rsidR="007A379E" w:rsidRPr="00F22C8D" w:rsidRDefault="007A379E">
      <w:pPr>
        <w:spacing w:after="160" w:line="259" w:lineRule="auto"/>
        <w:rPr>
          <w:rFonts w:eastAsiaTheme="majorEastAsia" w:cstheme="majorBidi"/>
          <w:color w:val="2E74B5" w:themeColor="accent1" w:themeShade="BF"/>
          <w:sz w:val="36"/>
          <w:szCs w:val="32"/>
        </w:rPr>
      </w:pPr>
      <w:r>
        <w:br w:type="page"/>
      </w:r>
    </w:p>
    <w:p w:rsidR="008223E1" w:rsidRDefault="008223E1" w:rsidP="008223E1">
      <w:pPr>
        <w:pStyle w:val="Heading1"/>
      </w:pPr>
      <w:bookmarkStart w:id="21" w:name="_Toc532757595"/>
      <w:proofErr w:type="spellStart"/>
      <w:r>
        <w:lastRenderedPageBreak/>
        <w:t>Bijlagen</w:t>
      </w:r>
      <w:bookmarkEnd w:id="21"/>
      <w:proofErr w:type="spellEnd"/>
    </w:p>
    <w:p w:rsidR="00124581" w:rsidRDefault="00124581" w:rsidP="007A379E">
      <w:pPr>
        <w:pStyle w:val="Heading2"/>
        <w:rPr>
          <w:lang w:val="en-US"/>
        </w:rPr>
      </w:pPr>
      <w:bookmarkStart w:id="22" w:name="_Toc532757596"/>
      <w:r w:rsidRPr="00124581">
        <w:rPr>
          <w:lang w:val="en-US"/>
        </w:rPr>
        <w:t xml:space="preserve">Ascii </w:t>
      </w:r>
      <w:proofErr w:type="spellStart"/>
      <w:r w:rsidRPr="00124581">
        <w:rPr>
          <w:lang w:val="en-US"/>
        </w:rPr>
        <w:t>tabel</w:t>
      </w:r>
      <w:bookmarkEnd w:id="22"/>
      <w:proofErr w:type="spellEnd"/>
    </w:p>
    <w:p w:rsidR="007A379E" w:rsidRDefault="007A379E" w:rsidP="007A379E">
      <w:pPr>
        <w:rPr>
          <w:lang w:val="en-US"/>
        </w:rPr>
      </w:pPr>
      <w:r>
        <w:rPr>
          <w:noProof/>
          <w:lang w:val="en-US"/>
        </w:rPr>
        <w:drawing>
          <wp:inline distT="0" distB="0" distL="0" distR="0">
            <wp:extent cx="5943600" cy="4060547"/>
            <wp:effectExtent l="0" t="0" r="0" b="0"/>
            <wp:docPr id="2" name="Picture 2" descr="http://www.asciitable.com/index/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iitable.com/index/asciiful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0547"/>
                    </a:xfrm>
                    <a:prstGeom prst="rect">
                      <a:avLst/>
                    </a:prstGeom>
                    <a:noFill/>
                    <a:ln>
                      <a:noFill/>
                    </a:ln>
                  </pic:spPr>
                </pic:pic>
              </a:graphicData>
            </a:graphic>
          </wp:inline>
        </w:drawing>
      </w:r>
    </w:p>
    <w:p w:rsidR="007A379E" w:rsidRDefault="004B5389" w:rsidP="004B5389">
      <w:pPr>
        <w:pStyle w:val="Heading2"/>
        <w:rPr>
          <w:lang w:val="en-US"/>
        </w:rPr>
      </w:pPr>
      <w:bookmarkStart w:id="23" w:name="_Toc532757597"/>
      <w:r>
        <w:rPr>
          <w:lang w:val="en-US"/>
        </w:rPr>
        <w:lastRenderedPageBreak/>
        <w:t>Arduino MEGA 2560 pinout</w:t>
      </w:r>
      <w:bookmarkEnd w:id="23"/>
    </w:p>
    <w:p w:rsidR="004B5389" w:rsidRPr="004B5389" w:rsidRDefault="004B5389" w:rsidP="004B5389">
      <w:pPr>
        <w:rPr>
          <w:lang w:val="en-US"/>
        </w:rPr>
      </w:pPr>
      <w:r>
        <w:rPr>
          <w:noProof/>
          <w:lang w:val="en-US"/>
        </w:rPr>
        <w:drawing>
          <wp:inline distT="0" distB="0" distL="0" distR="0">
            <wp:extent cx="5943600" cy="7073536"/>
            <wp:effectExtent l="0" t="0" r="0" b="0"/>
            <wp:docPr id="5" name="Picture 5" descr="https://www.arduino.cc/en/uploads/Hacking/PinMap2560sm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Hacking/PinMap2560sm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73536"/>
                    </a:xfrm>
                    <a:prstGeom prst="rect">
                      <a:avLst/>
                    </a:prstGeom>
                    <a:noFill/>
                    <a:ln>
                      <a:noFill/>
                    </a:ln>
                  </pic:spPr>
                </pic:pic>
              </a:graphicData>
            </a:graphic>
          </wp:inline>
        </w:drawing>
      </w:r>
    </w:p>
    <w:sectPr w:rsidR="004B5389" w:rsidRPr="004B538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C6D" w:rsidRDefault="00007C6D" w:rsidP="00BD5898">
      <w:pPr>
        <w:spacing w:after="0" w:line="240" w:lineRule="auto"/>
      </w:pPr>
      <w:r>
        <w:separator/>
      </w:r>
    </w:p>
  </w:endnote>
  <w:endnote w:type="continuationSeparator" w:id="0">
    <w:p w:rsidR="00007C6D" w:rsidRDefault="00007C6D"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D0369A" w:rsidP="00BD5898">
    <w:pPr>
      <w:spacing w:line="273" w:lineRule="auto"/>
    </w:pPr>
    <w:r w:rsidRPr="00FB4DC4">
      <w:rPr>
        <w:rFonts w:ascii="Times New Roman" w:hAnsi="Times New Roman" w:cs="Times New Roman"/>
        <w:noProof/>
        <w:color w:val="FF0000"/>
        <w:sz w:val="24"/>
        <w:szCs w:val="24"/>
        <w:lang w:val="en-US"/>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US"/>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9063A">
      <w:rPr>
        <w:rStyle w:val="PageNumber"/>
        <w:noProof/>
        <w:sz w:val="16"/>
        <w:szCs w:val="16"/>
      </w:rPr>
      <w:t>11</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C6D" w:rsidRDefault="00007C6D" w:rsidP="00BD5898">
      <w:pPr>
        <w:spacing w:after="0" w:line="240" w:lineRule="auto"/>
      </w:pPr>
      <w:r>
        <w:separator/>
      </w:r>
    </w:p>
  </w:footnote>
  <w:footnote w:type="continuationSeparator" w:id="0">
    <w:p w:rsidR="00007C6D" w:rsidRDefault="00007C6D"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9A" w:rsidRDefault="00007C6D">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D0369A" w:rsidRPr="00833FA7">
      <w:rPr>
        <w:noProof/>
        <w:sz w:val="16"/>
        <w:szCs w:val="16"/>
        <w:lang w:val="en-US"/>
      </w:rPr>
      <w:drawing>
        <wp:anchor distT="0" distB="0" distL="114300" distR="114300" simplePos="0" relativeHeight="251655680" behindDoc="0" locked="0" layoutInCell="1" allowOverlap="1" wp14:anchorId="5C0A5382" wp14:editId="13328536">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D0369A" w:rsidRPr="00833FA7">
      <w:rPr>
        <w:sz w:val="16"/>
        <w:szCs w:val="16"/>
      </w:rPr>
      <w:fldChar w:fldCharType="begin"/>
    </w:r>
    <w:r w:rsidR="00D0369A" w:rsidRPr="00833FA7">
      <w:rPr>
        <w:sz w:val="16"/>
        <w:szCs w:val="16"/>
      </w:rPr>
      <w:instrText xml:space="preserve"> FILENAME </w:instrText>
    </w:r>
    <w:r w:rsidR="00D0369A" w:rsidRPr="00833FA7">
      <w:rPr>
        <w:sz w:val="16"/>
        <w:szCs w:val="16"/>
      </w:rPr>
      <w:fldChar w:fldCharType="separate"/>
    </w:r>
    <w:r w:rsidR="00D0369A" w:rsidRPr="00833FA7">
      <w:rPr>
        <w:noProof/>
        <w:sz w:val="16"/>
        <w:szCs w:val="16"/>
      </w:rPr>
      <w:t>technisch ontwerp - LED cube RGB - Dkal - V0 - ict college.docx</w:t>
    </w:r>
    <w:r w:rsidR="00D0369A" w:rsidRPr="00833FA7">
      <w:rPr>
        <w:sz w:val="16"/>
        <w:szCs w:val="16"/>
      </w:rPr>
      <w:fldChar w:fldCharType="end"/>
    </w:r>
    <w:r w:rsidR="00D0369A" w:rsidRPr="00833FA7">
      <w:rPr>
        <w:b/>
        <w:bCs/>
        <w:szCs w:val="20"/>
      </w:rPr>
      <w:tab/>
    </w:r>
    <w:r w:rsidR="00D0369A" w:rsidRPr="00833FA7">
      <w:rPr>
        <w:b/>
        <w:bCs/>
        <w:szCs w:val="20"/>
      </w:rPr>
      <w:br/>
    </w:r>
    <w:r w:rsidR="00D0369A" w:rsidRPr="00833FA7">
      <w:rPr>
        <w:sz w:val="16"/>
        <w:szCs w:val="16"/>
      </w:rPr>
      <w:t xml:space="preserve">31okt2015 – kadi                                                    </w:t>
    </w:r>
    <w:r w:rsidR="00D0369A" w:rsidRPr="00FB4DC4">
      <w:rPr>
        <w:color w:val="FF0000"/>
        <w:szCs w:val="20"/>
      </w:rPr>
      <w:tab/>
    </w:r>
    <w:r w:rsidR="00D0369A"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FBF"/>
    <w:multiLevelType w:val="hybridMultilevel"/>
    <w:tmpl w:val="4340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6C4"/>
    <w:multiLevelType w:val="hybridMultilevel"/>
    <w:tmpl w:val="9052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B7D22"/>
    <w:multiLevelType w:val="hybridMultilevel"/>
    <w:tmpl w:val="8C8C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8AD"/>
    <w:multiLevelType w:val="hybridMultilevel"/>
    <w:tmpl w:val="0B2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52029"/>
    <w:multiLevelType w:val="hybridMultilevel"/>
    <w:tmpl w:val="09C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95BA8"/>
    <w:multiLevelType w:val="hybridMultilevel"/>
    <w:tmpl w:val="2708A98A"/>
    <w:lvl w:ilvl="0" w:tplc="47B209E0">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3"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F7FC3"/>
    <w:multiLevelType w:val="hybridMultilevel"/>
    <w:tmpl w:val="6D2E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2"/>
  </w:num>
  <w:num w:numId="5">
    <w:abstractNumId w:val="1"/>
  </w:num>
  <w:num w:numId="6">
    <w:abstractNumId w:val="4"/>
  </w:num>
  <w:num w:numId="7">
    <w:abstractNumId w:val="5"/>
  </w:num>
  <w:num w:numId="8">
    <w:abstractNumId w:val="14"/>
  </w:num>
  <w:num w:numId="9">
    <w:abstractNumId w:val="13"/>
  </w:num>
  <w:num w:numId="10">
    <w:abstractNumId w:val="16"/>
  </w:num>
  <w:num w:numId="11">
    <w:abstractNumId w:val="3"/>
  </w:num>
  <w:num w:numId="12">
    <w:abstractNumId w:val="15"/>
  </w:num>
  <w:num w:numId="13">
    <w:abstractNumId w:val="7"/>
  </w:num>
  <w:num w:numId="14">
    <w:abstractNumId w:val="2"/>
  </w:num>
  <w:num w:numId="15">
    <w:abstractNumId w:val="1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D00"/>
    <w:rsid w:val="00003F90"/>
    <w:rsid w:val="00007C6D"/>
    <w:rsid w:val="00076D2A"/>
    <w:rsid w:val="0009063A"/>
    <w:rsid w:val="00090C24"/>
    <w:rsid w:val="00124581"/>
    <w:rsid w:val="00125738"/>
    <w:rsid w:val="00141E7A"/>
    <w:rsid w:val="001C0ECE"/>
    <w:rsid w:val="001D79E6"/>
    <w:rsid w:val="001F18CA"/>
    <w:rsid w:val="00217699"/>
    <w:rsid w:val="00227C15"/>
    <w:rsid w:val="00235CFE"/>
    <w:rsid w:val="002805FC"/>
    <w:rsid w:val="0028392B"/>
    <w:rsid w:val="002B1A89"/>
    <w:rsid w:val="00300E4C"/>
    <w:rsid w:val="00317C69"/>
    <w:rsid w:val="00336E01"/>
    <w:rsid w:val="00371EE1"/>
    <w:rsid w:val="00394FB8"/>
    <w:rsid w:val="003A0BAB"/>
    <w:rsid w:val="003B13B8"/>
    <w:rsid w:val="00474235"/>
    <w:rsid w:val="00496427"/>
    <w:rsid w:val="004971D4"/>
    <w:rsid w:val="004B5389"/>
    <w:rsid w:val="004C47B6"/>
    <w:rsid w:val="004D175F"/>
    <w:rsid w:val="00553909"/>
    <w:rsid w:val="00586782"/>
    <w:rsid w:val="005A3F9D"/>
    <w:rsid w:val="005F2002"/>
    <w:rsid w:val="006076E4"/>
    <w:rsid w:val="006617E6"/>
    <w:rsid w:val="006A162A"/>
    <w:rsid w:val="006F26A2"/>
    <w:rsid w:val="006F42A8"/>
    <w:rsid w:val="0072253F"/>
    <w:rsid w:val="0072640F"/>
    <w:rsid w:val="00727A27"/>
    <w:rsid w:val="007467F8"/>
    <w:rsid w:val="0077732C"/>
    <w:rsid w:val="00780BA8"/>
    <w:rsid w:val="00780FC5"/>
    <w:rsid w:val="007A379E"/>
    <w:rsid w:val="007C35F0"/>
    <w:rsid w:val="007D6053"/>
    <w:rsid w:val="007F2C74"/>
    <w:rsid w:val="008223E1"/>
    <w:rsid w:val="00833FA7"/>
    <w:rsid w:val="00864D13"/>
    <w:rsid w:val="00870D25"/>
    <w:rsid w:val="008C05A9"/>
    <w:rsid w:val="00942F98"/>
    <w:rsid w:val="00972820"/>
    <w:rsid w:val="00982BBD"/>
    <w:rsid w:val="00A049ED"/>
    <w:rsid w:val="00A34CDC"/>
    <w:rsid w:val="00A60ACD"/>
    <w:rsid w:val="00A61DD9"/>
    <w:rsid w:val="00A648A8"/>
    <w:rsid w:val="00A84E5E"/>
    <w:rsid w:val="00A95F4C"/>
    <w:rsid w:val="00AB2338"/>
    <w:rsid w:val="00AD7188"/>
    <w:rsid w:val="00B07378"/>
    <w:rsid w:val="00B23CEC"/>
    <w:rsid w:val="00B51163"/>
    <w:rsid w:val="00B53D35"/>
    <w:rsid w:val="00BD5898"/>
    <w:rsid w:val="00C24020"/>
    <w:rsid w:val="00C4588B"/>
    <w:rsid w:val="00CB02E4"/>
    <w:rsid w:val="00CE4C6F"/>
    <w:rsid w:val="00D02981"/>
    <w:rsid w:val="00D0369A"/>
    <w:rsid w:val="00D07416"/>
    <w:rsid w:val="00D1482E"/>
    <w:rsid w:val="00DD1019"/>
    <w:rsid w:val="00DD7D0F"/>
    <w:rsid w:val="00E15AFD"/>
    <w:rsid w:val="00E41A8D"/>
    <w:rsid w:val="00E46187"/>
    <w:rsid w:val="00E46255"/>
    <w:rsid w:val="00E91439"/>
    <w:rsid w:val="00EA7010"/>
    <w:rsid w:val="00ED5DB3"/>
    <w:rsid w:val="00F045DD"/>
    <w:rsid w:val="00F110B2"/>
    <w:rsid w:val="00F22C8D"/>
    <w:rsid w:val="00F408A3"/>
    <w:rsid w:val="00FC556B"/>
    <w:rsid w:val="00FD1B31"/>
    <w:rsid w:val="00FE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FFF2CC"/>
  <w15:chartTrackingRefBased/>
  <w15:docId w15:val="{096265C8-2A8C-4126-810F-842C63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9D"/>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B\Documents\Custom%20Office%20Templates\technisch%20ontwerp%20-%20NAAM%20OPDRACHT%20-%20AFKORTING%20STUDENT%20-%20Vx%20-%20ict%20colleg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E36E6-6CF1-4427-9146-332B98D43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Template>
  <TotalTime>6636</TotalTime>
  <Pages>8</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KAB</dc:creator>
  <cp:keywords/>
  <dc:description/>
  <cp:lastModifiedBy>max van den boom</cp:lastModifiedBy>
  <cp:revision>5</cp:revision>
  <cp:lastPrinted>2015-10-12T15:03:00Z</cp:lastPrinted>
  <dcterms:created xsi:type="dcterms:W3CDTF">2015-10-31T10:46:00Z</dcterms:created>
  <dcterms:modified xsi:type="dcterms:W3CDTF">2018-12-16T20:04:00Z</dcterms:modified>
</cp:coreProperties>
</file>